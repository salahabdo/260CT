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44635E5DC756456C97EF802CF115631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34F6" w:rsidRPr="005578C9" w:rsidRDefault="00C61766" w:rsidP="005578C9">
          <w:pPr>
            <w:pStyle w:val="Organization"/>
          </w:pPr>
          <w:r>
            <w:t>Booking System</w:t>
          </w:r>
        </w:p>
      </w:sdtContent>
    </w:sdt>
    <w:p w:rsidR="00272ABC" w:rsidRDefault="009A34F6" w:rsidP="005578C9">
      <w:pPr>
        <w:pStyle w:val="Heading1"/>
      </w:pPr>
      <w:r w:rsidRPr="005578C9">
        <w:t>Meeting Minutes</w:t>
      </w:r>
    </w:p>
    <w:p w:rsidR="009A34F6" w:rsidRPr="00E824F4" w:rsidRDefault="004E65BA" w:rsidP="005578C9">
      <w:pPr>
        <w:pStyle w:val="Heading1"/>
      </w:pPr>
      <w:sdt>
        <w:sdtPr>
          <w:alias w:val="Date"/>
          <w:tag w:val="Date"/>
          <w:id w:val="976303751"/>
          <w:placeholder>
            <w:docPart w:val="066B97E0B11C4E72BC6672401C4CD5C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C61766">
            <w:t>13/02/2017</w:t>
          </w:r>
        </w:sdtContent>
      </w:sdt>
      <w:r w:rsidR="003B45CA">
        <w:t xml:space="preserve"> </w:t>
      </w:r>
    </w:p>
    <w:p w:rsidR="009A34F6" w:rsidRPr="00E824F4" w:rsidRDefault="000534FF" w:rsidP="005578C9">
      <w:pPr>
        <w:pStyle w:val="Heading2"/>
      </w:pPr>
      <w:r>
        <w:t>Opening</w:t>
      </w:r>
    </w:p>
    <w:p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B1A2A31C098C4677B57E8123F5737D7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61766">
            <w:t>Booking System</w:t>
          </w:r>
        </w:sdtContent>
      </w:sdt>
      <w:r>
        <w:t xml:space="preserve"> was called to order at </w:t>
      </w:r>
      <w:r w:rsidR="00C61766">
        <w:t>9</w:t>
      </w:r>
      <w:r w:rsidR="00440B7C">
        <w:t>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1D1F6215C5A4F429FD48A24E51046E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C61766">
            <w:t>13</w:t>
          </w:r>
          <w:r w:rsidR="001C7718">
            <w:t>/02/2017</w:t>
          </w:r>
        </w:sdtContent>
      </w:sdt>
    </w:p>
    <w:p w:rsidR="009A34F6" w:rsidRDefault="000534FF" w:rsidP="005578C9">
      <w:pPr>
        <w:pStyle w:val="Heading2"/>
      </w:pPr>
      <w:r>
        <w:t>Present</w:t>
      </w:r>
    </w:p>
    <w:p w:rsidR="00440B7C" w:rsidRDefault="00440B7C" w:rsidP="005578C9">
      <w:r>
        <w:t>Salah</w:t>
      </w:r>
    </w:p>
    <w:p w:rsidR="00BE24DB" w:rsidRDefault="00BE24DB" w:rsidP="005578C9">
      <w:r>
        <w:t>Sam</w:t>
      </w:r>
    </w:p>
    <w:p w:rsidR="00BE24DB" w:rsidRDefault="00BE24DB" w:rsidP="005578C9">
      <w:r>
        <w:t>Adhitama</w:t>
      </w:r>
    </w:p>
    <w:p w:rsidR="00BE24DB" w:rsidRDefault="00BE24DB" w:rsidP="005578C9">
      <w:r>
        <w:t>Zehua</w:t>
      </w:r>
      <w:bookmarkStart w:id="0" w:name="_GoBack"/>
      <w:bookmarkEnd w:id="0"/>
    </w:p>
    <w:p w:rsidR="001C7718" w:rsidRDefault="001C7718" w:rsidP="001C7718">
      <w:r>
        <w:t>Martin</w:t>
      </w:r>
    </w:p>
    <w:p w:rsidR="001C7718" w:rsidRPr="001C7718" w:rsidRDefault="001C7718" w:rsidP="005578C9">
      <w:r>
        <w:t>R</w:t>
      </w:r>
      <w:r>
        <w:t>eece</w:t>
      </w:r>
    </w:p>
    <w:p w:rsidR="00BA319C" w:rsidRDefault="00BA319C" w:rsidP="00BA319C">
      <w:pPr>
        <w:rPr>
          <w:b/>
        </w:rPr>
      </w:pPr>
      <w:r w:rsidRPr="00BA319C">
        <w:rPr>
          <w:b/>
        </w:rPr>
        <w:t>Discussion</w:t>
      </w:r>
    </w:p>
    <w:p w:rsidR="00BE24DB" w:rsidRDefault="00BE24DB" w:rsidP="00BE24DB">
      <w:pPr>
        <w:pStyle w:val="ListParagraph"/>
        <w:numPr>
          <w:ilvl w:val="0"/>
          <w:numId w:val="13"/>
        </w:numPr>
        <w:rPr>
          <w:b/>
        </w:rPr>
      </w:pPr>
      <w:r w:rsidRPr="00BE24DB">
        <w:rPr>
          <w:b/>
        </w:rPr>
        <w:t>Functionalitie</w:t>
      </w:r>
      <w:r>
        <w:rPr>
          <w:b/>
        </w:rPr>
        <w:t>s</w:t>
      </w:r>
      <w:r w:rsidR="001C7718">
        <w:rPr>
          <w:b/>
        </w:rPr>
        <w:t xml:space="preserve"> Update</w:t>
      </w:r>
    </w:p>
    <w:p w:rsidR="00C61766" w:rsidRPr="00C61766" w:rsidRDefault="001C7718" w:rsidP="001C7718">
      <w:pPr>
        <w:pStyle w:val="ListParagraph"/>
        <w:numPr>
          <w:ilvl w:val="2"/>
          <w:numId w:val="16"/>
        </w:numPr>
        <w:rPr>
          <w:b/>
        </w:rPr>
      </w:pPr>
      <w:r>
        <w:t xml:space="preserve">Booking functionality is under progression, </w:t>
      </w:r>
      <w:r w:rsidR="00C61766">
        <w:t>GUI has been fully completed. Now just waiting for the back-end of the functionality</w:t>
      </w:r>
    </w:p>
    <w:p w:rsidR="001C7718" w:rsidRPr="00C61766" w:rsidRDefault="00C61766" w:rsidP="001C7718">
      <w:pPr>
        <w:pStyle w:val="ListParagraph"/>
        <w:numPr>
          <w:ilvl w:val="2"/>
          <w:numId w:val="16"/>
        </w:numPr>
        <w:rPr>
          <w:b/>
        </w:rPr>
      </w:pPr>
      <w:r>
        <w:t xml:space="preserve"> </w:t>
      </w:r>
      <w:r w:rsidR="001C7718">
        <w:t xml:space="preserve">Data Base was set up and working </w:t>
      </w:r>
    </w:p>
    <w:p w:rsidR="00C61766" w:rsidRPr="00C61766" w:rsidRDefault="001C7718" w:rsidP="001C7718">
      <w:pPr>
        <w:pStyle w:val="ListParagraph"/>
        <w:numPr>
          <w:ilvl w:val="2"/>
          <w:numId w:val="16"/>
        </w:numPr>
        <w:rPr>
          <w:b/>
        </w:rPr>
      </w:pPr>
      <w:r>
        <w:t xml:space="preserve">Admin functionality </w:t>
      </w:r>
      <w:r w:rsidR="00C61766">
        <w:t xml:space="preserve">has been completed </w:t>
      </w:r>
    </w:p>
    <w:p w:rsidR="00C61766" w:rsidRPr="00C61766" w:rsidRDefault="001C7718" w:rsidP="00C61766">
      <w:pPr>
        <w:pStyle w:val="ListParagraph"/>
        <w:numPr>
          <w:ilvl w:val="2"/>
          <w:numId w:val="16"/>
        </w:numPr>
        <w:rPr>
          <w:b/>
        </w:rPr>
      </w:pPr>
      <w:r w:rsidRPr="00C61766">
        <w:rPr>
          <w:b/>
        </w:rPr>
        <w:t>R</w:t>
      </w:r>
      <w:r>
        <w:t xml:space="preserve">egistration functionality </w:t>
      </w:r>
      <w:r>
        <w:t xml:space="preserve">is under progression, </w:t>
      </w:r>
      <w:r w:rsidR="00C61766">
        <w:t>GUI has been fully completed. Now just waiting for the back-end of the functionality</w:t>
      </w:r>
    </w:p>
    <w:p w:rsidR="001C7718" w:rsidRPr="00C61766" w:rsidRDefault="001C7718" w:rsidP="001C7718">
      <w:pPr>
        <w:pStyle w:val="ListParagraph"/>
        <w:numPr>
          <w:ilvl w:val="2"/>
          <w:numId w:val="16"/>
        </w:numPr>
        <w:rPr>
          <w:b/>
        </w:rPr>
      </w:pPr>
      <w:r>
        <w:t xml:space="preserve">Viewing session </w:t>
      </w:r>
      <w:r w:rsidR="00C61766">
        <w:t>is under progression, GUI will by finished by next week</w:t>
      </w:r>
    </w:p>
    <w:p w:rsidR="00C61766" w:rsidRPr="00C61766" w:rsidRDefault="00C61766" w:rsidP="00C61766">
      <w:pPr>
        <w:pStyle w:val="ListParagraph"/>
        <w:numPr>
          <w:ilvl w:val="2"/>
          <w:numId w:val="16"/>
        </w:numPr>
        <w:rPr>
          <w:b/>
        </w:rPr>
      </w:pPr>
      <w:r>
        <w:t xml:space="preserve">Time table functionality </w:t>
      </w:r>
      <w:r>
        <w:t>is under progression, GUI has been fully completed. Now just waiting for the back-end of the functionality</w:t>
      </w:r>
    </w:p>
    <w:p w:rsidR="009A34F6" w:rsidRDefault="009A34F6" w:rsidP="000534FF">
      <w:pPr>
        <w:pStyle w:val="Heading2"/>
      </w:pPr>
      <w:r>
        <w:t>Agenda for Next Meeting</w:t>
      </w:r>
    </w:p>
    <w:p w:rsidR="00BE24DB" w:rsidRPr="001C7718" w:rsidRDefault="001C7718" w:rsidP="00BE24DB">
      <w:pPr>
        <w:rPr>
          <w:b/>
        </w:rPr>
      </w:pPr>
      <w:r w:rsidRPr="001C7718">
        <w:rPr>
          <w:b/>
        </w:rPr>
        <w:t>Functionalities Update</w:t>
      </w:r>
    </w:p>
    <w:p w:rsidR="009A34F6" w:rsidRDefault="000534FF" w:rsidP="005578C9">
      <w:pPr>
        <w:pStyle w:val="Heading2"/>
      </w:pPr>
      <w:r>
        <w:t>Adjournment</w:t>
      </w:r>
    </w:p>
    <w:p w:rsidR="009A34F6" w:rsidRDefault="009A34F6">
      <w:r>
        <w:t xml:space="preserve">Meeting was adjourned at </w:t>
      </w:r>
      <w:r w:rsidR="00C61766">
        <w:t>10</w:t>
      </w:r>
      <w:r w:rsidR="001C7718">
        <w:t>:00 by</w:t>
      </w:r>
      <w:r w:rsidR="00BE24DB">
        <w:t xml:space="preserve"> </w:t>
      </w:r>
      <w:r w:rsidR="001C7718">
        <w:t>Salah the</w:t>
      </w:r>
      <w:r>
        <w:t xml:space="preserve"> next general meeting will be at </w:t>
      </w:r>
      <w:r w:rsidR="00BE24DB">
        <w:t>9</w:t>
      </w:r>
      <w:r w:rsidR="00BA319C">
        <w:t>:00</w:t>
      </w:r>
      <w:r>
        <w:t xml:space="preserve"> on </w:t>
      </w:r>
      <w:sdt>
        <w:sdtPr>
          <w:alias w:val="Date"/>
          <w:tag w:val="Date"/>
          <w:id w:val="976304011"/>
          <w:placeholder>
            <w:docPart w:val="516E43D682A24CB8BA43347CD0C403F0"/>
          </w:placeholder>
          <w:date w:fullDate="2017-02-2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C61766">
            <w:t>February 20, 2017</w:t>
          </w:r>
        </w:sdtContent>
      </w:sdt>
      <w:r>
        <w:t>.</w:t>
      </w:r>
    </w:p>
    <w:p w:rsidR="009A34F6" w:rsidRDefault="009A34F6" w:rsidP="005578C9">
      <w:r>
        <w:t>Minutes submitted by:</w:t>
      </w:r>
      <w:r>
        <w:tab/>
      </w:r>
      <w:r w:rsidR="00BA319C">
        <w:t>Salah</w:t>
      </w:r>
      <w:r w:rsidR="00BE24DB">
        <w:t xml:space="preserve">             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5BA" w:rsidRDefault="004E65BA" w:rsidP="00BA319C">
      <w:pPr>
        <w:spacing w:after="0" w:line="240" w:lineRule="auto"/>
      </w:pPr>
      <w:r>
        <w:separator/>
      </w:r>
    </w:p>
  </w:endnote>
  <w:endnote w:type="continuationSeparator" w:id="0">
    <w:p w:rsidR="004E65BA" w:rsidRDefault="004E65BA" w:rsidP="00BA3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5BA" w:rsidRDefault="004E65BA" w:rsidP="00BA319C">
      <w:pPr>
        <w:spacing w:after="0" w:line="240" w:lineRule="auto"/>
      </w:pPr>
      <w:r>
        <w:separator/>
      </w:r>
    </w:p>
  </w:footnote>
  <w:footnote w:type="continuationSeparator" w:id="0">
    <w:p w:rsidR="004E65BA" w:rsidRDefault="004E65BA" w:rsidP="00BA3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5635B"/>
    <w:multiLevelType w:val="hybridMultilevel"/>
    <w:tmpl w:val="D6564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3D13DC"/>
    <w:multiLevelType w:val="hybridMultilevel"/>
    <w:tmpl w:val="0AA00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5137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9035F8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A6E52E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4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7C"/>
    <w:rsid w:val="000534FF"/>
    <w:rsid w:val="000A1442"/>
    <w:rsid w:val="001C7718"/>
    <w:rsid w:val="00250F4F"/>
    <w:rsid w:val="00272ABC"/>
    <w:rsid w:val="00316C23"/>
    <w:rsid w:val="003B45CA"/>
    <w:rsid w:val="00440B7C"/>
    <w:rsid w:val="00463ECC"/>
    <w:rsid w:val="004676E1"/>
    <w:rsid w:val="004E65BA"/>
    <w:rsid w:val="005578C9"/>
    <w:rsid w:val="006158C7"/>
    <w:rsid w:val="00667C84"/>
    <w:rsid w:val="0069738C"/>
    <w:rsid w:val="007410A6"/>
    <w:rsid w:val="009A34F6"/>
    <w:rsid w:val="00A1127D"/>
    <w:rsid w:val="00A32DE9"/>
    <w:rsid w:val="00BA319C"/>
    <w:rsid w:val="00BE24DB"/>
    <w:rsid w:val="00C61766"/>
    <w:rsid w:val="00D21D5A"/>
    <w:rsid w:val="00D4279F"/>
    <w:rsid w:val="00DB3CF3"/>
    <w:rsid w:val="00E44288"/>
    <w:rsid w:val="00E824F4"/>
    <w:rsid w:val="00F7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32D541-8AB5-48CD-A5B0-2FC248C3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A319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319C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nhideWhenUsed/>
    <w:rsid w:val="00BA319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319C"/>
    <w:rPr>
      <w:rFonts w:asciiTheme="minorHAnsi" w:hAnsiTheme="minorHAnsi"/>
      <w:sz w:val="24"/>
      <w:szCs w:val="24"/>
    </w:rPr>
  </w:style>
  <w:style w:type="paragraph" w:styleId="ListParagraph">
    <w:name w:val="List Paragraph"/>
    <w:basedOn w:val="Normal"/>
    <w:uiPriority w:val="34"/>
    <w:unhideWhenUsed/>
    <w:rsid w:val="00BA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635E5DC756456C97EF802CF1156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D4107-51F3-4595-B438-4D79CE81EFDA}"/>
      </w:docPartPr>
      <w:docPartBody>
        <w:p w:rsidR="0082042B" w:rsidRDefault="006E7585">
          <w:pPr>
            <w:pStyle w:val="44635E5DC756456C97EF802CF1156317"/>
          </w:pPr>
          <w:r>
            <w:t>[Organization/Committee Name]</w:t>
          </w:r>
        </w:p>
      </w:docPartBody>
    </w:docPart>
    <w:docPart>
      <w:docPartPr>
        <w:name w:val="066B97E0B11C4E72BC6672401C4CD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35348-DF83-43FF-8218-7B8703D3FB08}"/>
      </w:docPartPr>
      <w:docPartBody>
        <w:p w:rsidR="0082042B" w:rsidRDefault="006E7585">
          <w:pPr>
            <w:pStyle w:val="066B97E0B11C4E72BC6672401C4CD5C9"/>
          </w:pPr>
          <w:r>
            <w:t>[Date]</w:t>
          </w:r>
        </w:p>
      </w:docPartBody>
    </w:docPart>
    <w:docPart>
      <w:docPartPr>
        <w:name w:val="B1A2A31C098C4677B57E8123F5737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E5136-8CF2-4C22-A842-8ED6499C60A3}"/>
      </w:docPartPr>
      <w:docPartBody>
        <w:p w:rsidR="0082042B" w:rsidRDefault="006E7585">
          <w:pPr>
            <w:pStyle w:val="B1A2A31C098C4677B57E8123F5737D7D"/>
          </w:pPr>
          <w:r>
            <w:t>[Organization/Committee Name]</w:t>
          </w:r>
        </w:p>
      </w:docPartBody>
    </w:docPart>
    <w:docPart>
      <w:docPartPr>
        <w:name w:val="D1D1F6215C5A4F429FD48A24E5104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DA85A-685E-4F8A-87EF-E3F740A0089B}"/>
      </w:docPartPr>
      <w:docPartBody>
        <w:p w:rsidR="0082042B" w:rsidRDefault="006E7585">
          <w:pPr>
            <w:pStyle w:val="D1D1F6215C5A4F429FD48A24E51046E9"/>
          </w:pPr>
          <w:r>
            <w:t>[date]</w:t>
          </w:r>
        </w:p>
      </w:docPartBody>
    </w:docPart>
    <w:docPart>
      <w:docPartPr>
        <w:name w:val="516E43D682A24CB8BA43347CD0C40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815FE-8DC2-4711-BDEB-CF9F4523369D}"/>
      </w:docPartPr>
      <w:docPartBody>
        <w:p w:rsidR="0082042B" w:rsidRDefault="006E7585">
          <w:pPr>
            <w:pStyle w:val="516E43D682A24CB8BA43347CD0C403F0"/>
          </w:pPr>
          <w:r w:rsidRPr="00272ABC"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85"/>
    <w:rsid w:val="000227FD"/>
    <w:rsid w:val="00265004"/>
    <w:rsid w:val="006E7585"/>
    <w:rsid w:val="007D3315"/>
    <w:rsid w:val="0082042B"/>
    <w:rsid w:val="00B8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635E5DC756456C97EF802CF1156317">
    <w:name w:val="44635E5DC756456C97EF802CF1156317"/>
  </w:style>
  <w:style w:type="paragraph" w:customStyle="1" w:styleId="066B97E0B11C4E72BC6672401C4CD5C9">
    <w:name w:val="066B97E0B11C4E72BC6672401C4CD5C9"/>
  </w:style>
  <w:style w:type="paragraph" w:customStyle="1" w:styleId="B1A2A31C098C4677B57E8123F5737D7D">
    <w:name w:val="B1A2A31C098C4677B57E8123F5737D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9F2ADD0E9B44EEAFAA56EA0E0D2DF9">
    <w:name w:val="739F2ADD0E9B44EEAFAA56EA0E0D2DF9"/>
  </w:style>
  <w:style w:type="paragraph" w:customStyle="1" w:styleId="D1D1F6215C5A4F429FD48A24E51046E9">
    <w:name w:val="D1D1F6215C5A4F429FD48A24E51046E9"/>
  </w:style>
  <w:style w:type="paragraph" w:customStyle="1" w:styleId="7242E8B4E2454FF1A0876FFEAD16FB15">
    <w:name w:val="7242E8B4E2454FF1A0876FFEAD16FB15"/>
  </w:style>
  <w:style w:type="paragraph" w:customStyle="1" w:styleId="D4F7C2B665CD4D36A1156DB9EC32996B">
    <w:name w:val="D4F7C2B665CD4D36A1156DB9EC32996B"/>
  </w:style>
  <w:style w:type="paragraph" w:customStyle="1" w:styleId="7CB401D7522146A88FEB63E36F37E85A">
    <w:name w:val="7CB401D7522146A88FEB63E36F37E85A"/>
  </w:style>
  <w:style w:type="paragraph" w:customStyle="1" w:styleId="63206F9756744DDF8B3F9F0F80BBBCBE">
    <w:name w:val="63206F9756744DDF8B3F9F0F80BBBCBE"/>
  </w:style>
  <w:style w:type="paragraph" w:customStyle="1" w:styleId="8DB8C86EF1234E6C8A0D2088BEF0A831">
    <w:name w:val="8DB8C86EF1234E6C8A0D2088BEF0A831"/>
  </w:style>
  <w:style w:type="paragraph" w:customStyle="1" w:styleId="5DB80735B8AC4DE5A4FA1CF9EFC3A853">
    <w:name w:val="5DB80735B8AC4DE5A4FA1CF9EFC3A853"/>
  </w:style>
  <w:style w:type="paragraph" w:customStyle="1" w:styleId="7F2C1330469641ADBF43FF93B18D04B7">
    <w:name w:val="7F2C1330469641ADBF43FF93B18D04B7"/>
  </w:style>
  <w:style w:type="paragraph" w:customStyle="1" w:styleId="E944EB92C39E4E8C99F164C588340FE3">
    <w:name w:val="E944EB92C39E4E8C99F164C588340FE3"/>
  </w:style>
  <w:style w:type="paragraph" w:customStyle="1" w:styleId="D88E8F4FCEC24EFDAC01277438DDB751">
    <w:name w:val="D88E8F4FCEC24EFDAC01277438DDB751"/>
  </w:style>
  <w:style w:type="paragraph" w:customStyle="1" w:styleId="612CF6FE37CE4B5C850FA5F7A141FEE8">
    <w:name w:val="612CF6FE37CE4B5C850FA5F7A141FEE8"/>
  </w:style>
  <w:style w:type="paragraph" w:customStyle="1" w:styleId="F8ADD41686284E27BF69DCCEF717D942">
    <w:name w:val="F8ADD41686284E27BF69DCCEF717D942"/>
  </w:style>
  <w:style w:type="paragraph" w:customStyle="1" w:styleId="516E43D682A24CB8BA43347CD0C403F0">
    <w:name w:val="516E43D682A24CB8BA43347CD0C403F0"/>
  </w:style>
  <w:style w:type="paragraph" w:customStyle="1" w:styleId="CCA67D40CD2C48ACAFE0524A12F92003">
    <w:name w:val="CCA67D40CD2C48ACAFE0524A12F92003"/>
  </w:style>
  <w:style w:type="paragraph" w:customStyle="1" w:styleId="0A07416A24044C038E2AEEAE03D12BD7">
    <w:name w:val="0A07416A24044C038E2AEEAE03D12BD7"/>
  </w:style>
  <w:style w:type="paragraph" w:customStyle="1" w:styleId="61DE8FF46C2A434A89CB336115E4A5C8">
    <w:name w:val="61DE8FF46C2A434A89CB336115E4A5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Booking System</dc:subject>
  <dc:creator>user</dc:creator>
  <cp:keywords/>
  <dc:description>Barbara</dc:description>
  <cp:lastModifiedBy>Salah Abdo</cp:lastModifiedBy>
  <cp:revision>3</cp:revision>
  <cp:lastPrinted>2012-01-04T23:03:00Z</cp:lastPrinted>
  <dcterms:created xsi:type="dcterms:W3CDTF">2017-04-01T14:37:00Z</dcterms:created>
  <dcterms:modified xsi:type="dcterms:W3CDTF">2017-04-01T14:50:00Z</dcterms:modified>
  <cp:category>13/02/2017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</Properties>
</file>