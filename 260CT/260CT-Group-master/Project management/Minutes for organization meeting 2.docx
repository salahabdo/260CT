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Name"/>
        <w:tag w:val="Name"/>
        <w:id w:val="976303765"/>
        <w:placeholder>
          <w:docPart w:val="44635E5DC756456C97EF802CF115631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9A34F6" w:rsidRPr="005578C9" w:rsidRDefault="00250F4F" w:rsidP="005578C9">
          <w:pPr>
            <w:pStyle w:val="Organization"/>
          </w:pPr>
          <w:r>
            <w:t>Group 2: Smart Parking</w:t>
          </w:r>
        </w:p>
      </w:sdtContent>
    </w:sdt>
    <w:p w:rsidR="00272ABC" w:rsidRDefault="009A34F6" w:rsidP="005578C9">
      <w:pPr>
        <w:pStyle w:val="Heading1"/>
      </w:pPr>
      <w:r w:rsidRPr="005578C9">
        <w:t>Meeting Minutes</w:t>
      </w:r>
    </w:p>
    <w:p w:rsidR="009A34F6" w:rsidRPr="00E824F4" w:rsidRDefault="000C4A04" w:rsidP="005578C9">
      <w:pPr>
        <w:pStyle w:val="Heading1"/>
      </w:pPr>
      <w:sdt>
        <w:sdtPr>
          <w:alias w:val="Date"/>
          <w:tag w:val="Date"/>
          <w:id w:val="976303751"/>
          <w:placeholder>
            <w:docPart w:val="066B97E0B11C4E72BC6672401C4CD5C9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1C7718">
            <w:t>8/02/2017</w:t>
          </w:r>
        </w:sdtContent>
      </w:sdt>
      <w:r w:rsidR="003B45CA">
        <w:t xml:space="preserve"> </w:t>
      </w:r>
    </w:p>
    <w:p w:rsidR="009A34F6" w:rsidRPr="00E824F4" w:rsidRDefault="000534FF" w:rsidP="005578C9">
      <w:pPr>
        <w:pStyle w:val="Heading2"/>
      </w:pPr>
      <w:r>
        <w:t>Opening</w:t>
      </w:r>
    </w:p>
    <w:p w:rsidR="009A34F6" w:rsidRDefault="009A34F6" w:rsidP="00272ABC">
      <w:r>
        <w:t xml:space="preserve">The regular meeting of the </w:t>
      </w:r>
      <w:sdt>
        <w:sdtPr>
          <w:alias w:val="Name"/>
          <w:tag w:val="Name"/>
          <w:id w:val="976303776"/>
          <w:placeholder>
            <w:docPart w:val="B1A2A31C098C4677B57E8123F5737D7D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440B7C">
            <w:t xml:space="preserve">Group </w:t>
          </w:r>
          <w:r w:rsidR="00250F4F">
            <w:t>2:</w:t>
          </w:r>
          <w:r w:rsidR="00440B7C">
            <w:t xml:space="preserve"> Smart Parking</w:t>
          </w:r>
        </w:sdtContent>
      </w:sdt>
      <w:r>
        <w:t xml:space="preserve"> was called to order at </w:t>
      </w:r>
      <w:r w:rsidR="001C7718">
        <w:t>11</w:t>
      </w:r>
      <w:r w:rsidR="00440B7C">
        <w:t>:00</w:t>
      </w:r>
      <w:r>
        <w:t xml:space="preserve"> on </w:t>
      </w:r>
      <w:sdt>
        <w:sdtPr>
          <w:alias w:val="Date"/>
          <w:tag w:val="Date"/>
          <w:id w:val="976303804"/>
          <w:placeholder>
            <w:docPart w:val="D1D1F6215C5A4F429FD48A24E51046E9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1C7718">
            <w:t>8/02/2017</w:t>
          </w:r>
        </w:sdtContent>
      </w:sdt>
    </w:p>
    <w:p w:rsidR="009A34F6" w:rsidRDefault="000534FF" w:rsidP="005578C9">
      <w:pPr>
        <w:pStyle w:val="Heading2"/>
      </w:pPr>
      <w:r>
        <w:t>Present</w:t>
      </w:r>
    </w:p>
    <w:p w:rsidR="00440B7C" w:rsidRDefault="00440B7C" w:rsidP="005578C9">
      <w:r>
        <w:t>Salah</w:t>
      </w:r>
    </w:p>
    <w:p w:rsidR="00BE24DB" w:rsidRDefault="00BE24DB" w:rsidP="005578C9">
      <w:r>
        <w:t>Sam</w:t>
      </w:r>
      <w:bookmarkStart w:id="0" w:name="_GoBack"/>
      <w:bookmarkEnd w:id="0"/>
    </w:p>
    <w:p w:rsidR="00BE24DB" w:rsidRDefault="00BE24DB" w:rsidP="005578C9">
      <w:r>
        <w:t>Adhitama</w:t>
      </w:r>
    </w:p>
    <w:p w:rsidR="00BE24DB" w:rsidRDefault="00BE24DB" w:rsidP="005578C9">
      <w:r>
        <w:t>Zehua</w:t>
      </w:r>
    </w:p>
    <w:p w:rsidR="001C7718" w:rsidRDefault="001C7718" w:rsidP="005578C9">
      <w:pPr>
        <w:rPr>
          <w:b/>
        </w:rPr>
      </w:pPr>
      <w:r w:rsidRPr="001C7718">
        <w:rPr>
          <w:b/>
        </w:rPr>
        <w:t xml:space="preserve">Absence </w:t>
      </w:r>
    </w:p>
    <w:p w:rsidR="001C7718" w:rsidRDefault="001C7718" w:rsidP="001C7718">
      <w:r>
        <w:t>Martin</w:t>
      </w:r>
    </w:p>
    <w:p w:rsidR="001C7718" w:rsidRPr="001C7718" w:rsidRDefault="001C7718" w:rsidP="005578C9">
      <w:r>
        <w:t>R</w:t>
      </w:r>
      <w:r>
        <w:t>eece</w:t>
      </w:r>
    </w:p>
    <w:p w:rsidR="00BA319C" w:rsidRDefault="00BA319C" w:rsidP="00BA319C">
      <w:pPr>
        <w:rPr>
          <w:b/>
        </w:rPr>
      </w:pPr>
      <w:r w:rsidRPr="00BA319C">
        <w:rPr>
          <w:b/>
        </w:rPr>
        <w:t>Discussion</w:t>
      </w:r>
    </w:p>
    <w:p w:rsidR="00BE24DB" w:rsidRDefault="00BE24DB" w:rsidP="00BE24DB">
      <w:pPr>
        <w:pStyle w:val="ListParagraph"/>
        <w:numPr>
          <w:ilvl w:val="0"/>
          <w:numId w:val="13"/>
        </w:numPr>
        <w:rPr>
          <w:b/>
        </w:rPr>
      </w:pPr>
      <w:r w:rsidRPr="00BE24DB">
        <w:rPr>
          <w:b/>
        </w:rPr>
        <w:t>Functionalitie</w:t>
      </w:r>
      <w:r>
        <w:rPr>
          <w:b/>
        </w:rPr>
        <w:t>s</w:t>
      </w:r>
      <w:r w:rsidR="001C7718">
        <w:rPr>
          <w:b/>
        </w:rPr>
        <w:t xml:space="preserve"> Update</w:t>
      </w:r>
    </w:p>
    <w:p w:rsidR="001C7718" w:rsidRPr="001C7718" w:rsidRDefault="001C7718" w:rsidP="001C7718">
      <w:pPr>
        <w:pStyle w:val="ListParagraph"/>
        <w:numPr>
          <w:ilvl w:val="2"/>
          <w:numId w:val="16"/>
        </w:numPr>
        <w:rPr>
          <w:b/>
        </w:rPr>
      </w:pPr>
      <w:r>
        <w:t>Booking functionality is under progression, GUI has been started and will be ready by next meeting.</w:t>
      </w:r>
    </w:p>
    <w:p w:rsidR="001C7718" w:rsidRPr="001C7718" w:rsidRDefault="001C7718" w:rsidP="001C7718">
      <w:pPr>
        <w:pStyle w:val="ListParagraph"/>
        <w:numPr>
          <w:ilvl w:val="2"/>
          <w:numId w:val="16"/>
        </w:numPr>
        <w:rPr>
          <w:b/>
        </w:rPr>
      </w:pPr>
      <w:r>
        <w:t xml:space="preserve">Data Base was set up and working </w:t>
      </w:r>
    </w:p>
    <w:p w:rsidR="001C7718" w:rsidRPr="001C7718" w:rsidRDefault="001C7718" w:rsidP="001C7718">
      <w:pPr>
        <w:pStyle w:val="ListParagraph"/>
        <w:numPr>
          <w:ilvl w:val="2"/>
          <w:numId w:val="16"/>
        </w:numPr>
        <w:rPr>
          <w:b/>
        </w:rPr>
      </w:pPr>
      <w:r>
        <w:t>Admin functionality hasn’t been started on</w:t>
      </w:r>
    </w:p>
    <w:p w:rsidR="001C7718" w:rsidRPr="001C7718" w:rsidRDefault="001C7718" w:rsidP="001C7718">
      <w:pPr>
        <w:pStyle w:val="ListParagraph"/>
        <w:numPr>
          <w:ilvl w:val="2"/>
          <w:numId w:val="16"/>
        </w:numPr>
        <w:rPr>
          <w:b/>
        </w:rPr>
      </w:pPr>
      <w:r>
        <w:rPr>
          <w:b/>
        </w:rPr>
        <w:t>R</w:t>
      </w:r>
      <w:r>
        <w:t xml:space="preserve">egistration functionality </w:t>
      </w:r>
      <w:r>
        <w:t>is under progression, GUI has been started and will be ready by next meeting.</w:t>
      </w:r>
    </w:p>
    <w:p w:rsidR="001C7718" w:rsidRDefault="001C7718" w:rsidP="001C7718">
      <w:pPr>
        <w:pStyle w:val="ListParagraph"/>
        <w:numPr>
          <w:ilvl w:val="2"/>
          <w:numId w:val="16"/>
        </w:numPr>
        <w:rPr>
          <w:b/>
        </w:rPr>
      </w:pPr>
      <w:r>
        <w:t>Viewing session has been started but no GUI interface has been made.</w:t>
      </w:r>
    </w:p>
    <w:p w:rsidR="009A34F6" w:rsidRDefault="009A34F6" w:rsidP="000534FF">
      <w:pPr>
        <w:pStyle w:val="Heading2"/>
      </w:pPr>
      <w:r>
        <w:t>Agenda for Next Meeting</w:t>
      </w:r>
    </w:p>
    <w:p w:rsidR="00BE24DB" w:rsidRPr="001C7718" w:rsidRDefault="001C7718" w:rsidP="00BE24DB">
      <w:pPr>
        <w:rPr>
          <w:b/>
        </w:rPr>
      </w:pPr>
      <w:r w:rsidRPr="001C7718">
        <w:rPr>
          <w:b/>
        </w:rPr>
        <w:t>Functionalities Update</w:t>
      </w:r>
    </w:p>
    <w:p w:rsidR="009A34F6" w:rsidRDefault="000534FF" w:rsidP="005578C9">
      <w:pPr>
        <w:pStyle w:val="Heading2"/>
      </w:pPr>
      <w:r>
        <w:t>Adjournment</w:t>
      </w:r>
    </w:p>
    <w:p w:rsidR="009A34F6" w:rsidRDefault="009A34F6">
      <w:r>
        <w:t xml:space="preserve">Meeting was adjourned at </w:t>
      </w:r>
      <w:r w:rsidR="001C7718">
        <w:t>12:00 by</w:t>
      </w:r>
      <w:r w:rsidR="00BE24DB">
        <w:t xml:space="preserve"> </w:t>
      </w:r>
      <w:r w:rsidR="001C7718">
        <w:t>Salah the</w:t>
      </w:r>
      <w:r>
        <w:t xml:space="preserve"> next general meeting will be at </w:t>
      </w:r>
      <w:r w:rsidR="00BE24DB">
        <w:t>9</w:t>
      </w:r>
      <w:r w:rsidR="00BA319C">
        <w:t>:00</w:t>
      </w:r>
      <w:r>
        <w:t xml:space="preserve"> on </w:t>
      </w:r>
      <w:sdt>
        <w:sdtPr>
          <w:alias w:val="Date"/>
          <w:tag w:val="Date"/>
          <w:id w:val="976304011"/>
          <w:placeholder>
            <w:docPart w:val="516E43D682A24CB8BA43347CD0C403F0"/>
          </w:placeholder>
          <w:date w:fullDate="2017-02-13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1C7718">
            <w:t>February 13, 2017</w:t>
          </w:r>
        </w:sdtContent>
      </w:sdt>
      <w:r>
        <w:t>.</w:t>
      </w:r>
    </w:p>
    <w:p w:rsidR="009A34F6" w:rsidRDefault="009A34F6" w:rsidP="005578C9">
      <w:r>
        <w:t>Minutes submitted by:</w:t>
      </w:r>
      <w:r>
        <w:tab/>
      </w:r>
      <w:r w:rsidR="00BA319C">
        <w:t>Salah</w:t>
      </w:r>
      <w:r w:rsidR="00BE24DB">
        <w:t xml:space="preserve">             </w:t>
      </w:r>
    </w:p>
    <w:sectPr w:rsidR="009A34F6" w:rsidSect="00A112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A04" w:rsidRDefault="000C4A04" w:rsidP="00BA319C">
      <w:pPr>
        <w:spacing w:after="0" w:line="240" w:lineRule="auto"/>
      </w:pPr>
      <w:r>
        <w:separator/>
      </w:r>
    </w:p>
  </w:endnote>
  <w:endnote w:type="continuationSeparator" w:id="0">
    <w:p w:rsidR="000C4A04" w:rsidRDefault="000C4A04" w:rsidP="00BA3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A04" w:rsidRDefault="000C4A04" w:rsidP="00BA319C">
      <w:pPr>
        <w:spacing w:after="0" w:line="240" w:lineRule="auto"/>
      </w:pPr>
      <w:r>
        <w:separator/>
      </w:r>
    </w:p>
  </w:footnote>
  <w:footnote w:type="continuationSeparator" w:id="0">
    <w:p w:rsidR="000C4A04" w:rsidRDefault="000C4A04" w:rsidP="00BA3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A22F1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6D855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3266C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348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B3A6A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5458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9F8F1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1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E65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F2A4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C7439"/>
    <w:multiLevelType w:val="hybridMultilevel"/>
    <w:tmpl w:val="F048C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05635B"/>
    <w:multiLevelType w:val="hybridMultilevel"/>
    <w:tmpl w:val="D6564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3D13DC"/>
    <w:multiLevelType w:val="hybridMultilevel"/>
    <w:tmpl w:val="0AA00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E5137D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9035F8F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A6E52EF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14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B7C"/>
    <w:rsid w:val="000534FF"/>
    <w:rsid w:val="000A1442"/>
    <w:rsid w:val="000C4A04"/>
    <w:rsid w:val="001C7718"/>
    <w:rsid w:val="00250F4F"/>
    <w:rsid w:val="00272ABC"/>
    <w:rsid w:val="00316C23"/>
    <w:rsid w:val="003B45CA"/>
    <w:rsid w:val="00440B7C"/>
    <w:rsid w:val="00463ECC"/>
    <w:rsid w:val="004676E1"/>
    <w:rsid w:val="005578C9"/>
    <w:rsid w:val="006158C7"/>
    <w:rsid w:val="0069738C"/>
    <w:rsid w:val="007410A6"/>
    <w:rsid w:val="009A34F6"/>
    <w:rsid w:val="00A1127D"/>
    <w:rsid w:val="00A32DE9"/>
    <w:rsid w:val="00BA319C"/>
    <w:rsid w:val="00BE24DB"/>
    <w:rsid w:val="00D21D5A"/>
    <w:rsid w:val="00D4279F"/>
    <w:rsid w:val="00DB3CF3"/>
    <w:rsid w:val="00E44288"/>
    <w:rsid w:val="00E824F4"/>
    <w:rsid w:val="00F7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C32D541-8AB5-48CD-A5B0-2FC248C3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4FF"/>
    <w:pPr>
      <w:tabs>
        <w:tab w:val="left" w:pos="2448"/>
      </w:tabs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0534FF"/>
    <w:pPr>
      <w:spacing w:after="360"/>
      <w:contextualSpacing/>
      <w:jc w:val="center"/>
      <w:outlineLvl w:val="0"/>
    </w:pPr>
    <w:rPr>
      <w:sz w:val="26"/>
    </w:rPr>
  </w:style>
  <w:style w:type="paragraph" w:styleId="Heading2">
    <w:name w:val="heading 2"/>
    <w:basedOn w:val="Normal"/>
    <w:next w:val="Normal"/>
    <w:qFormat/>
    <w:rsid w:val="005578C9"/>
    <w:pPr>
      <w:spacing w:after="0"/>
      <w:outlineLvl w:val="1"/>
    </w:pPr>
    <w:rPr>
      <w:rFonts w:asciiTheme="majorHAnsi" w:hAnsiTheme="majorHAnsi"/>
      <w:b/>
    </w:rPr>
  </w:style>
  <w:style w:type="paragraph" w:styleId="Heading3">
    <w:name w:val="heading 3"/>
    <w:basedOn w:val="Normal"/>
    <w:next w:val="Normal"/>
    <w:semiHidden/>
    <w:unhideWhenUsed/>
    <w:rsid w:val="005578C9"/>
    <w:pPr>
      <w:keepNext/>
      <w:outlineLvl w:val="2"/>
    </w:pPr>
    <w:rPr>
      <w:rFonts w:asciiTheme="majorHAnsi" w:hAnsiTheme="majorHAns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unhideWhenUsed/>
    <w:qFormat/>
    <w:rsid w:val="00272ABC"/>
    <w:pPr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272ABC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272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72A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BA319C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A319C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unhideWhenUsed/>
    <w:rsid w:val="00BA319C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A319C"/>
    <w:rPr>
      <w:rFonts w:asciiTheme="minorHAnsi" w:hAnsiTheme="minorHAnsi"/>
      <w:sz w:val="24"/>
      <w:szCs w:val="24"/>
    </w:rPr>
  </w:style>
  <w:style w:type="paragraph" w:styleId="ListParagraph">
    <w:name w:val="List Paragraph"/>
    <w:basedOn w:val="Normal"/>
    <w:uiPriority w:val="34"/>
    <w:unhideWhenUsed/>
    <w:rsid w:val="00BA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inutes%20for%20organization%20meeting%20(long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635E5DC756456C97EF802CF1156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D4107-51F3-4595-B438-4D79CE81EFDA}"/>
      </w:docPartPr>
      <w:docPartBody>
        <w:p w:rsidR="0082042B" w:rsidRDefault="006E7585">
          <w:pPr>
            <w:pStyle w:val="44635E5DC756456C97EF802CF1156317"/>
          </w:pPr>
          <w:r>
            <w:t>[Organization/Committee Name]</w:t>
          </w:r>
        </w:p>
      </w:docPartBody>
    </w:docPart>
    <w:docPart>
      <w:docPartPr>
        <w:name w:val="066B97E0B11C4E72BC6672401C4CD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35348-DF83-43FF-8218-7B8703D3FB08}"/>
      </w:docPartPr>
      <w:docPartBody>
        <w:p w:rsidR="0082042B" w:rsidRDefault="006E7585">
          <w:pPr>
            <w:pStyle w:val="066B97E0B11C4E72BC6672401C4CD5C9"/>
          </w:pPr>
          <w:r>
            <w:t>[Date]</w:t>
          </w:r>
        </w:p>
      </w:docPartBody>
    </w:docPart>
    <w:docPart>
      <w:docPartPr>
        <w:name w:val="B1A2A31C098C4677B57E8123F5737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E5136-8CF2-4C22-A842-8ED6499C60A3}"/>
      </w:docPartPr>
      <w:docPartBody>
        <w:p w:rsidR="0082042B" w:rsidRDefault="006E7585">
          <w:pPr>
            <w:pStyle w:val="B1A2A31C098C4677B57E8123F5737D7D"/>
          </w:pPr>
          <w:r>
            <w:t>[Organization/Committee Name]</w:t>
          </w:r>
        </w:p>
      </w:docPartBody>
    </w:docPart>
    <w:docPart>
      <w:docPartPr>
        <w:name w:val="D1D1F6215C5A4F429FD48A24E5104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DA85A-685E-4F8A-87EF-E3F740A0089B}"/>
      </w:docPartPr>
      <w:docPartBody>
        <w:p w:rsidR="0082042B" w:rsidRDefault="006E7585">
          <w:pPr>
            <w:pStyle w:val="D1D1F6215C5A4F429FD48A24E51046E9"/>
          </w:pPr>
          <w:r>
            <w:t>[date]</w:t>
          </w:r>
        </w:p>
      </w:docPartBody>
    </w:docPart>
    <w:docPart>
      <w:docPartPr>
        <w:name w:val="516E43D682A24CB8BA43347CD0C40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815FE-8DC2-4711-BDEB-CF9F4523369D}"/>
      </w:docPartPr>
      <w:docPartBody>
        <w:p w:rsidR="0082042B" w:rsidRDefault="006E7585">
          <w:pPr>
            <w:pStyle w:val="516E43D682A24CB8BA43347CD0C403F0"/>
          </w:pPr>
          <w:r w:rsidRPr="00272ABC">
            <w:rPr>
              <w:rStyle w:val="PlaceholderText"/>
            </w:rP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85"/>
    <w:rsid w:val="00265004"/>
    <w:rsid w:val="006E7585"/>
    <w:rsid w:val="007D3315"/>
    <w:rsid w:val="0082042B"/>
    <w:rsid w:val="00B703D9"/>
    <w:rsid w:val="00B8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635E5DC756456C97EF802CF1156317">
    <w:name w:val="44635E5DC756456C97EF802CF1156317"/>
  </w:style>
  <w:style w:type="paragraph" w:customStyle="1" w:styleId="066B97E0B11C4E72BC6672401C4CD5C9">
    <w:name w:val="066B97E0B11C4E72BC6672401C4CD5C9"/>
  </w:style>
  <w:style w:type="paragraph" w:customStyle="1" w:styleId="B1A2A31C098C4677B57E8123F5737D7D">
    <w:name w:val="B1A2A31C098C4677B57E8123F5737D7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39F2ADD0E9B44EEAFAA56EA0E0D2DF9">
    <w:name w:val="739F2ADD0E9B44EEAFAA56EA0E0D2DF9"/>
  </w:style>
  <w:style w:type="paragraph" w:customStyle="1" w:styleId="D1D1F6215C5A4F429FD48A24E51046E9">
    <w:name w:val="D1D1F6215C5A4F429FD48A24E51046E9"/>
  </w:style>
  <w:style w:type="paragraph" w:customStyle="1" w:styleId="7242E8B4E2454FF1A0876FFEAD16FB15">
    <w:name w:val="7242E8B4E2454FF1A0876FFEAD16FB15"/>
  </w:style>
  <w:style w:type="paragraph" w:customStyle="1" w:styleId="D4F7C2B665CD4D36A1156DB9EC32996B">
    <w:name w:val="D4F7C2B665CD4D36A1156DB9EC32996B"/>
  </w:style>
  <w:style w:type="paragraph" w:customStyle="1" w:styleId="7CB401D7522146A88FEB63E36F37E85A">
    <w:name w:val="7CB401D7522146A88FEB63E36F37E85A"/>
  </w:style>
  <w:style w:type="paragraph" w:customStyle="1" w:styleId="63206F9756744DDF8B3F9F0F80BBBCBE">
    <w:name w:val="63206F9756744DDF8B3F9F0F80BBBCBE"/>
  </w:style>
  <w:style w:type="paragraph" w:customStyle="1" w:styleId="8DB8C86EF1234E6C8A0D2088BEF0A831">
    <w:name w:val="8DB8C86EF1234E6C8A0D2088BEF0A831"/>
  </w:style>
  <w:style w:type="paragraph" w:customStyle="1" w:styleId="5DB80735B8AC4DE5A4FA1CF9EFC3A853">
    <w:name w:val="5DB80735B8AC4DE5A4FA1CF9EFC3A853"/>
  </w:style>
  <w:style w:type="paragraph" w:customStyle="1" w:styleId="7F2C1330469641ADBF43FF93B18D04B7">
    <w:name w:val="7F2C1330469641ADBF43FF93B18D04B7"/>
  </w:style>
  <w:style w:type="paragraph" w:customStyle="1" w:styleId="E944EB92C39E4E8C99F164C588340FE3">
    <w:name w:val="E944EB92C39E4E8C99F164C588340FE3"/>
  </w:style>
  <w:style w:type="paragraph" w:customStyle="1" w:styleId="D88E8F4FCEC24EFDAC01277438DDB751">
    <w:name w:val="D88E8F4FCEC24EFDAC01277438DDB751"/>
  </w:style>
  <w:style w:type="paragraph" w:customStyle="1" w:styleId="612CF6FE37CE4B5C850FA5F7A141FEE8">
    <w:name w:val="612CF6FE37CE4B5C850FA5F7A141FEE8"/>
  </w:style>
  <w:style w:type="paragraph" w:customStyle="1" w:styleId="F8ADD41686284E27BF69DCCEF717D942">
    <w:name w:val="F8ADD41686284E27BF69DCCEF717D942"/>
  </w:style>
  <w:style w:type="paragraph" w:customStyle="1" w:styleId="516E43D682A24CB8BA43347CD0C403F0">
    <w:name w:val="516E43D682A24CB8BA43347CD0C403F0"/>
  </w:style>
  <w:style w:type="paragraph" w:customStyle="1" w:styleId="CCA67D40CD2C48ACAFE0524A12F92003">
    <w:name w:val="CCA67D40CD2C48ACAFE0524A12F92003"/>
  </w:style>
  <w:style w:type="paragraph" w:customStyle="1" w:styleId="0A07416A24044C038E2AEEAE03D12BD7">
    <w:name w:val="0A07416A24044C038E2AEEAE03D12BD7"/>
  </w:style>
  <w:style w:type="paragraph" w:customStyle="1" w:styleId="61DE8FF46C2A434A89CB336115E4A5C8">
    <w:name w:val="61DE8FF46C2A434A89CB336115E4A5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inut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A5E4BCA-D2D3-42D7-839E-EEB83BE3DD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Minutes for organization meeting (long form).dotx</Template>
  <TotalTime>7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for organization meeting (long form)</vt:lpstr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for organization meeting (long form)</dc:title>
  <dc:subject>Group 2: Smart Parking</dc:subject>
  <dc:creator>user</dc:creator>
  <cp:keywords/>
  <dc:description>Barbara</dc:description>
  <cp:lastModifiedBy>Salah Abdo</cp:lastModifiedBy>
  <cp:revision>3</cp:revision>
  <cp:lastPrinted>2012-01-04T23:03:00Z</cp:lastPrinted>
  <dcterms:created xsi:type="dcterms:W3CDTF">2017-04-01T14:29:00Z</dcterms:created>
  <dcterms:modified xsi:type="dcterms:W3CDTF">2017-04-01T14:36:00Z</dcterms:modified>
  <cp:category>8/02/2017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TC010184131033</vt:lpwstr>
  </property>
</Properties>
</file>