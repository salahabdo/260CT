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C61766" w:rsidP="005578C9">
          <w:pPr>
            <w:pStyle w:val="Organization"/>
          </w:pPr>
          <w:r>
            <w:t>Booking System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A72EA6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BC0A30">
            <w:t>27</w:t>
          </w:r>
          <w:r w:rsidR="00C61766">
            <w:t>/02/2017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1766">
            <w:t>Booking System</w:t>
          </w:r>
        </w:sdtContent>
      </w:sdt>
      <w:r>
        <w:t xml:space="preserve"> was called to order at </w:t>
      </w:r>
      <w:r w:rsidR="00C61766">
        <w:t>9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BC0A30">
            <w:t>27/02/2017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Sam</w:t>
      </w:r>
    </w:p>
    <w:p w:rsidR="00BE24DB" w:rsidRDefault="00BE24DB" w:rsidP="005578C9">
      <w:r>
        <w:t>Adhitama</w:t>
      </w:r>
    </w:p>
    <w:p w:rsidR="00BE24DB" w:rsidRDefault="00BE24DB" w:rsidP="005578C9">
      <w:r>
        <w:t>Zehua</w:t>
      </w:r>
    </w:p>
    <w:p w:rsidR="001C7718" w:rsidRDefault="001C7718" w:rsidP="001C7718">
      <w:r>
        <w:t>Martin</w:t>
      </w:r>
    </w:p>
    <w:p w:rsidR="001C7718" w:rsidRPr="001C7718" w:rsidRDefault="001C7718" w:rsidP="005578C9">
      <w:r>
        <w:t>R</w:t>
      </w:r>
      <w:r>
        <w:t>eece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 w:rsidRPr="00BE24DB">
        <w:rPr>
          <w:b/>
        </w:rPr>
        <w:t>Functionalitie</w:t>
      </w:r>
      <w:r>
        <w:rPr>
          <w:b/>
        </w:rPr>
        <w:t>s</w:t>
      </w:r>
      <w:r w:rsidR="001C7718">
        <w:rPr>
          <w:b/>
        </w:rPr>
        <w:t xml:space="preserve"> Update</w:t>
      </w:r>
    </w:p>
    <w:p w:rsidR="001C7718" w:rsidRPr="00D1738D" w:rsidRDefault="001C7718" w:rsidP="00D1738D">
      <w:pPr>
        <w:pStyle w:val="ListParagraph"/>
        <w:numPr>
          <w:ilvl w:val="2"/>
          <w:numId w:val="16"/>
        </w:numPr>
        <w:rPr>
          <w:b/>
        </w:rPr>
      </w:pPr>
      <w:r>
        <w:t xml:space="preserve">Viewing session </w:t>
      </w:r>
      <w:r w:rsidR="00BC0A30">
        <w:t>has been completed</w:t>
      </w:r>
    </w:p>
    <w:p w:rsidR="00BC0A30" w:rsidRPr="00BC0A30" w:rsidRDefault="00BC0A30" w:rsidP="00BC0A30">
      <w:pPr>
        <w:pStyle w:val="ListParagraph"/>
        <w:numPr>
          <w:ilvl w:val="0"/>
          <w:numId w:val="16"/>
        </w:numPr>
        <w:rPr>
          <w:b/>
        </w:rPr>
      </w:pPr>
      <w:r w:rsidRPr="00BC0A30">
        <w:rPr>
          <w:b/>
        </w:rPr>
        <w:t>Functionalities Merging</w:t>
      </w:r>
    </w:p>
    <w:p w:rsidR="00BC0A30" w:rsidRPr="00BC0A30" w:rsidRDefault="00BC0A30" w:rsidP="00BC0A30">
      <w:pPr>
        <w:pStyle w:val="ListParagraph"/>
        <w:numPr>
          <w:ilvl w:val="1"/>
          <w:numId w:val="17"/>
        </w:numPr>
      </w:pPr>
      <w:r w:rsidRPr="00BC0A30">
        <w:t xml:space="preserve">Salah will merge functionalities by creating a Main menu and linking all the code together </w:t>
      </w:r>
      <w:r>
        <w:t>by next week Wednesday.</w:t>
      </w:r>
    </w:p>
    <w:p w:rsidR="009A34F6" w:rsidRDefault="009A34F6" w:rsidP="000534FF">
      <w:pPr>
        <w:pStyle w:val="Heading2"/>
      </w:pPr>
      <w:r>
        <w:t>Agenda for Next Meeting</w:t>
      </w:r>
    </w:p>
    <w:p w:rsidR="00BE24DB" w:rsidRPr="00BC0A30" w:rsidRDefault="001C7718" w:rsidP="00BE24DB">
      <w:r w:rsidRPr="00BC0A30">
        <w:t xml:space="preserve">Functionalities </w:t>
      </w:r>
      <w:bookmarkStart w:id="0" w:name="_GoBack"/>
      <w:bookmarkEnd w:id="0"/>
      <w:r w:rsidR="00BC0A30" w:rsidRPr="00BC0A30">
        <w:t>merging</w:t>
      </w:r>
      <w:r w:rsidR="00BC0A30">
        <w:t xml:space="preserve"> update</w:t>
      </w:r>
    </w:p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C61766">
        <w:t>10</w:t>
      </w:r>
      <w:r w:rsidR="001C7718">
        <w:t>:00 by</w:t>
      </w:r>
      <w:r w:rsidR="00BE24DB">
        <w:t xml:space="preserve"> </w:t>
      </w:r>
      <w:r w:rsidR="001C7718">
        <w:t>Salah the</w:t>
      </w:r>
      <w:r>
        <w:t xml:space="preserve"> next general meeting will be at </w:t>
      </w:r>
      <w:r w:rsidR="00BC0A30">
        <w:t>11</w:t>
      </w:r>
      <w:r w:rsidR="00BA319C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516E43D682A24CB8BA43347CD0C403F0"/>
          </w:placeholder>
          <w:date w:fullDate="2017-03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BC0A30">
            <w:t>March 8, 2017</w:t>
          </w:r>
        </w:sdtContent>
      </w:sdt>
      <w:r>
        <w:t>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EA6" w:rsidRDefault="00A72EA6" w:rsidP="00BA319C">
      <w:pPr>
        <w:spacing w:after="0" w:line="240" w:lineRule="auto"/>
      </w:pPr>
      <w:r>
        <w:separator/>
      </w:r>
    </w:p>
  </w:endnote>
  <w:endnote w:type="continuationSeparator" w:id="0">
    <w:p w:rsidR="00A72EA6" w:rsidRDefault="00A72EA6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EA6" w:rsidRDefault="00A72EA6" w:rsidP="00BA319C">
      <w:pPr>
        <w:spacing w:after="0" w:line="240" w:lineRule="auto"/>
      </w:pPr>
      <w:r>
        <w:separator/>
      </w:r>
    </w:p>
  </w:footnote>
  <w:footnote w:type="continuationSeparator" w:id="0">
    <w:p w:rsidR="00A72EA6" w:rsidRDefault="00A72EA6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137D"/>
    <w:multiLevelType w:val="multilevel"/>
    <w:tmpl w:val="BB5421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04F0695"/>
    <w:multiLevelType w:val="multilevel"/>
    <w:tmpl w:val="CF64DD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1C7718"/>
    <w:rsid w:val="00250F4F"/>
    <w:rsid w:val="00272ABC"/>
    <w:rsid w:val="00316C23"/>
    <w:rsid w:val="003B45CA"/>
    <w:rsid w:val="00440B7C"/>
    <w:rsid w:val="00463ECC"/>
    <w:rsid w:val="004676E1"/>
    <w:rsid w:val="005578C9"/>
    <w:rsid w:val="005B6351"/>
    <w:rsid w:val="006158C7"/>
    <w:rsid w:val="00667C84"/>
    <w:rsid w:val="0069738C"/>
    <w:rsid w:val="007410A6"/>
    <w:rsid w:val="009A34F6"/>
    <w:rsid w:val="00A1127D"/>
    <w:rsid w:val="00A32DE9"/>
    <w:rsid w:val="00A72EA6"/>
    <w:rsid w:val="00B967AC"/>
    <w:rsid w:val="00BA319C"/>
    <w:rsid w:val="00BC0A30"/>
    <w:rsid w:val="00BE24DB"/>
    <w:rsid w:val="00C61766"/>
    <w:rsid w:val="00D1738D"/>
    <w:rsid w:val="00D21D5A"/>
    <w:rsid w:val="00D4279F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  <w:docPart>
      <w:docPartPr>
        <w:name w:val="516E43D682A24CB8BA43347CD0C4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5FE-8DC2-4711-BDEB-CF9F4523369D}"/>
      </w:docPartPr>
      <w:docPartBody>
        <w:p w:rsidR="0082042B" w:rsidRDefault="006E7585">
          <w:pPr>
            <w:pStyle w:val="516E43D682A24CB8BA43347CD0C403F0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65004"/>
    <w:rsid w:val="004D7259"/>
    <w:rsid w:val="006E7585"/>
    <w:rsid w:val="007D3315"/>
    <w:rsid w:val="0082042B"/>
    <w:rsid w:val="00B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Booking System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2017-04-01T14:52:00Z</dcterms:created>
  <dcterms:modified xsi:type="dcterms:W3CDTF">2017-04-01T14:56:00Z</dcterms:modified>
  <cp:category>27/02/2017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