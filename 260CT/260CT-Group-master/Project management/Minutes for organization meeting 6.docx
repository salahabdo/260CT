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alias w:val="Name"/>
        <w:tag w:val="Name"/>
        <w:id w:val="976303765"/>
        <w:placeholder>
          <w:docPart w:val="44635E5DC756456C97EF802CF1156317"/>
        </w:placeholder>
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<w:text/>
      </w:sdtPr>
      <w:sdtEndPr/>
      <w:sdtContent>
        <w:p w:rsidR="009A34F6" w:rsidRPr="005578C9" w:rsidRDefault="00C61766" w:rsidP="005578C9">
          <w:pPr>
            <w:pStyle w:val="Organization"/>
          </w:pPr>
          <w:r>
            <w:t>Booking System</w:t>
          </w:r>
        </w:p>
      </w:sdtContent>
    </w:sdt>
    <w:p w:rsidR="00272ABC" w:rsidRDefault="009A34F6" w:rsidP="005578C9">
      <w:pPr>
        <w:pStyle w:val="Heading1"/>
      </w:pPr>
      <w:r w:rsidRPr="005578C9">
        <w:t>Meeting Minutes</w:t>
      </w:r>
    </w:p>
    <w:p w:rsidR="009A34F6" w:rsidRPr="00E824F4" w:rsidRDefault="005D36AB" w:rsidP="005578C9">
      <w:pPr>
        <w:pStyle w:val="Heading1"/>
      </w:pPr>
      <w:sdt>
        <w:sdtPr>
          <w:alias w:val="Date"/>
          <w:tag w:val="Date"/>
          <w:id w:val="976303751"/>
          <w:placeholder>
            <w:docPart w:val="066B97E0B11C4E72BC6672401C4CD5C9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1E47ED">
            <w:t>08/03</w:t>
          </w:r>
          <w:r w:rsidR="00C61766">
            <w:t>/2017</w:t>
          </w:r>
        </w:sdtContent>
      </w:sdt>
      <w:r w:rsidR="003B45CA">
        <w:t xml:space="preserve"> </w:t>
      </w:r>
    </w:p>
    <w:p w:rsidR="009A34F6" w:rsidRPr="00E824F4" w:rsidRDefault="000534FF" w:rsidP="005578C9">
      <w:pPr>
        <w:pStyle w:val="Heading2"/>
      </w:pPr>
      <w:r>
        <w:t>Opening</w:t>
      </w:r>
    </w:p>
    <w:p w:rsidR="009A34F6" w:rsidRDefault="009A34F6" w:rsidP="00272ABC">
      <w:r>
        <w:t xml:space="preserve">The regular meeting of the </w:t>
      </w:r>
      <w:sdt>
        <w:sdtPr>
          <w:alias w:val="Name"/>
          <w:tag w:val="Name"/>
          <w:id w:val="976303776"/>
          <w:placeholder>
            <w:docPart w:val="B1A2A31C098C4677B57E8123F5737D7D"/>
          </w:placeholder>
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<w:text/>
        </w:sdtPr>
        <w:sdtEndPr/>
        <w:sdtContent>
          <w:r w:rsidR="00C61766">
            <w:t>Booking System</w:t>
          </w:r>
        </w:sdtContent>
      </w:sdt>
      <w:r>
        <w:t xml:space="preserve"> was called to order at </w:t>
      </w:r>
      <w:r w:rsidR="001E47ED">
        <w:t>11</w:t>
      </w:r>
      <w:r w:rsidR="00440B7C">
        <w:t>:00</w:t>
      </w:r>
      <w:r>
        <w:t xml:space="preserve"> on </w:t>
      </w:r>
      <w:sdt>
        <w:sdtPr>
          <w:alias w:val="Date"/>
          <w:tag w:val="Date"/>
          <w:id w:val="976303804"/>
          <w:placeholder>
            <w:docPart w:val="D1D1F6215C5A4F429FD48A24E51046E9"/>
          </w:placeholder>
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<w:text/>
        </w:sdtPr>
        <w:sdtEndPr/>
        <w:sdtContent>
          <w:r w:rsidR="001E47ED">
            <w:t>08/03/2017</w:t>
          </w:r>
        </w:sdtContent>
      </w:sdt>
    </w:p>
    <w:p w:rsidR="009A34F6" w:rsidRDefault="000534FF" w:rsidP="005578C9">
      <w:pPr>
        <w:pStyle w:val="Heading2"/>
      </w:pPr>
      <w:r>
        <w:t>Present</w:t>
      </w:r>
    </w:p>
    <w:p w:rsidR="00440B7C" w:rsidRDefault="00440B7C" w:rsidP="005578C9">
      <w:r>
        <w:t>Salah</w:t>
      </w:r>
    </w:p>
    <w:p w:rsidR="00BE24DB" w:rsidRDefault="00BE24DB" w:rsidP="005578C9">
      <w:r>
        <w:t>Sam</w:t>
      </w:r>
    </w:p>
    <w:p w:rsidR="00BE24DB" w:rsidRDefault="00BE24DB" w:rsidP="005578C9">
      <w:r>
        <w:t>Adhitama</w:t>
      </w:r>
    </w:p>
    <w:p w:rsidR="00BE24DB" w:rsidRDefault="00BE24DB" w:rsidP="005578C9">
      <w:r>
        <w:t>Zehua</w:t>
      </w:r>
    </w:p>
    <w:p w:rsidR="001E47ED" w:rsidRPr="001E47ED" w:rsidRDefault="001E47ED" w:rsidP="005578C9">
      <w:pPr>
        <w:rPr>
          <w:b/>
        </w:rPr>
      </w:pPr>
      <w:r w:rsidRPr="001E47ED">
        <w:rPr>
          <w:b/>
        </w:rPr>
        <w:t>Absencent</w:t>
      </w:r>
    </w:p>
    <w:p w:rsidR="001C7718" w:rsidRDefault="001C7718" w:rsidP="001C7718">
      <w:r>
        <w:t>Martin</w:t>
      </w:r>
    </w:p>
    <w:p w:rsidR="001C7718" w:rsidRPr="001C7718" w:rsidRDefault="001C7718" w:rsidP="005578C9">
      <w:r>
        <w:t>R</w:t>
      </w:r>
      <w:r>
        <w:t>eece</w:t>
      </w:r>
    </w:p>
    <w:p w:rsidR="00BA319C" w:rsidRDefault="00BA319C" w:rsidP="00BA319C">
      <w:pPr>
        <w:rPr>
          <w:b/>
        </w:rPr>
      </w:pPr>
      <w:r w:rsidRPr="00BA319C">
        <w:rPr>
          <w:b/>
        </w:rPr>
        <w:t>Discussion</w:t>
      </w:r>
    </w:p>
    <w:p w:rsidR="001E47ED" w:rsidRDefault="00BC0A30" w:rsidP="001E47ED">
      <w:pPr>
        <w:pStyle w:val="ListParagraph"/>
        <w:numPr>
          <w:ilvl w:val="0"/>
          <w:numId w:val="16"/>
        </w:numPr>
        <w:rPr>
          <w:b/>
        </w:rPr>
      </w:pPr>
      <w:r w:rsidRPr="00BC0A30">
        <w:rPr>
          <w:b/>
        </w:rPr>
        <w:t>Functionalities Merging</w:t>
      </w:r>
      <w:r w:rsidR="001E47ED">
        <w:rPr>
          <w:b/>
        </w:rPr>
        <w:t xml:space="preserve"> update</w:t>
      </w:r>
    </w:p>
    <w:p w:rsidR="001E47ED" w:rsidRPr="001E47ED" w:rsidRDefault="001E47ED" w:rsidP="001E47ED">
      <w:pPr>
        <w:pStyle w:val="ListParagraph"/>
        <w:numPr>
          <w:ilvl w:val="1"/>
          <w:numId w:val="19"/>
        </w:numPr>
        <w:rPr>
          <w:b/>
        </w:rPr>
      </w:pPr>
      <w:r>
        <w:t>The Merge is complete, the first Prototype for the booking system work and is ready for feedback from the client.</w:t>
      </w:r>
    </w:p>
    <w:p w:rsidR="001E47ED" w:rsidRPr="001E47ED" w:rsidRDefault="001E47ED" w:rsidP="001E47ED">
      <w:pPr>
        <w:pStyle w:val="ListParagraph"/>
        <w:numPr>
          <w:ilvl w:val="1"/>
          <w:numId w:val="19"/>
        </w:numPr>
        <w:rPr>
          <w:b/>
        </w:rPr>
      </w:pPr>
      <w:r>
        <w:t>The Main Menu is the interface which allow the user to guide through the booking system.</w:t>
      </w:r>
    </w:p>
    <w:p w:rsidR="009A34F6" w:rsidRDefault="000534FF" w:rsidP="005578C9">
      <w:pPr>
        <w:pStyle w:val="Heading2"/>
      </w:pPr>
      <w:r>
        <w:t>Adjournment</w:t>
      </w:r>
    </w:p>
    <w:p w:rsidR="009A34F6" w:rsidRDefault="009A34F6">
      <w:r>
        <w:t xml:space="preserve">Meeting was adjourned at </w:t>
      </w:r>
      <w:r w:rsidR="001E47ED">
        <w:t>11:20</w:t>
      </w:r>
      <w:r w:rsidR="001C7718">
        <w:t xml:space="preserve"> by</w:t>
      </w:r>
      <w:r w:rsidR="00BE24DB">
        <w:t xml:space="preserve"> </w:t>
      </w:r>
      <w:r w:rsidR="001E47ED">
        <w:t>Salah.</w:t>
      </w:r>
    </w:p>
    <w:p w:rsidR="009A34F6" w:rsidRDefault="009A34F6" w:rsidP="005578C9">
      <w:r>
        <w:t>Minutes submitted by:</w:t>
      </w:r>
      <w:r>
        <w:tab/>
      </w:r>
      <w:r w:rsidR="00BA319C">
        <w:t>Salah</w:t>
      </w:r>
      <w:r w:rsidR="00BE24DB">
        <w:t xml:space="preserve">     </w:t>
      </w:r>
      <w:bookmarkStart w:id="0" w:name="_GoBack"/>
      <w:bookmarkEnd w:id="0"/>
      <w:r w:rsidR="00BE24DB">
        <w:t xml:space="preserve">        </w:t>
      </w:r>
    </w:p>
    <w:sectPr w:rsidR="009A34F6" w:rsidSect="00A1127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D36AB" w:rsidRDefault="005D36AB" w:rsidP="00BA319C">
      <w:pPr>
        <w:spacing w:after="0" w:line="240" w:lineRule="auto"/>
      </w:pPr>
      <w:r>
        <w:separator/>
      </w:r>
    </w:p>
  </w:endnote>
  <w:endnote w:type="continuationSeparator" w:id="0">
    <w:p w:rsidR="005D36AB" w:rsidRDefault="005D36AB" w:rsidP="00BA31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D36AB" w:rsidRDefault="005D36AB" w:rsidP="00BA319C">
      <w:pPr>
        <w:spacing w:after="0" w:line="240" w:lineRule="auto"/>
      </w:pPr>
      <w:r>
        <w:separator/>
      </w:r>
    </w:p>
  </w:footnote>
  <w:footnote w:type="continuationSeparator" w:id="0">
    <w:p w:rsidR="005D36AB" w:rsidRDefault="005D36AB" w:rsidP="00BA31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7A22F1F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46D855A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53266C7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E348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B3A6AF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354588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9F8F1F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11A97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2E65E7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7F2A45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DC7439"/>
    <w:multiLevelType w:val="hybridMultilevel"/>
    <w:tmpl w:val="F048C17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B1388F"/>
    <w:multiLevelType w:val="hybridMultilevel"/>
    <w:tmpl w:val="16728158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0F05635B"/>
    <w:multiLevelType w:val="hybridMultilevel"/>
    <w:tmpl w:val="D65643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13D13DC"/>
    <w:multiLevelType w:val="hybridMultilevel"/>
    <w:tmpl w:val="0AA002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1E5137D"/>
    <w:multiLevelType w:val="multilevel"/>
    <w:tmpl w:val="BB5421B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39035F8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3DA77F5E"/>
    <w:multiLevelType w:val="multilevel"/>
    <w:tmpl w:val="932A4C32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604F0695"/>
    <w:multiLevelType w:val="multilevel"/>
    <w:tmpl w:val="CF64DDD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8" w15:restartNumberingAfterBreak="0">
    <w:nsid w:val="6A6E52EF"/>
    <w:multiLevelType w:val="multilevel"/>
    <w:tmpl w:val="08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3"/>
  </w:num>
  <w:num w:numId="13">
    <w:abstractNumId w:val="12"/>
  </w:num>
  <w:num w:numId="14">
    <w:abstractNumId w:val="15"/>
  </w:num>
  <w:num w:numId="15">
    <w:abstractNumId w:val="18"/>
  </w:num>
  <w:num w:numId="16">
    <w:abstractNumId w:val="14"/>
  </w:num>
  <w:num w:numId="17">
    <w:abstractNumId w:val="17"/>
  </w:num>
  <w:num w:numId="18">
    <w:abstractNumId w:val="11"/>
  </w:num>
  <w:num w:numId="19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0B7C"/>
    <w:rsid w:val="000534FF"/>
    <w:rsid w:val="000A1442"/>
    <w:rsid w:val="001C7718"/>
    <w:rsid w:val="001E47ED"/>
    <w:rsid w:val="00250F4F"/>
    <w:rsid w:val="00272ABC"/>
    <w:rsid w:val="00316C23"/>
    <w:rsid w:val="003B45CA"/>
    <w:rsid w:val="00440B7C"/>
    <w:rsid w:val="00463ECC"/>
    <w:rsid w:val="004676E1"/>
    <w:rsid w:val="005578C9"/>
    <w:rsid w:val="005B6351"/>
    <w:rsid w:val="005D36AB"/>
    <w:rsid w:val="006158C7"/>
    <w:rsid w:val="00667C84"/>
    <w:rsid w:val="0069738C"/>
    <w:rsid w:val="007410A6"/>
    <w:rsid w:val="009A34F6"/>
    <w:rsid w:val="00A1127D"/>
    <w:rsid w:val="00A32DE9"/>
    <w:rsid w:val="00B967AC"/>
    <w:rsid w:val="00BA319C"/>
    <w:rsid w:val="00BC0A30"/>
    <w:rsid w:val="00BE24DB"/>
    <w:rsid w:val="00C61766"/>
    <w:rsid w:val="00D1738D"/>
    <w:rsid w:val="00D21D5A"/>
    <w:rsid w:val="00D4279F"/>
    <w:rsid w:val="00DB3CF3"/>
    <w:rsid w:val="00E43FBF"/>
    <w:rsid w:val="00E44288"/>
    <w:rsid w:val="00E824F4"/>
    <w:rsid w:val="00F756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C32D541-8AB5-48CD-A5B0-2FC248C3D2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nhideWhenUsed="1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534FF"/>
    <w:pPr>
      <w:tabs>
        <w:tab w:val="left" w:pos="2448"/>
      </w:tabs>
      <w:spacing w:after="240" w:line="276" w:lineRule="auto"/>
    </w:pPr>
    <w:rPr>
      <w:rFonts w:asciiTheme="minorHAnsi" w:hAnsiTheme="minorHAnsi"/>
      <w:sz w:val="24"/>
      <w:szCs w:val="24"/>
    </w:rPr>
  </w:style>
  <w:style w:type="paragraph" w:styleId="Heading1">
    <w:name w:val="heading 1"/>
    <w:basedOn w:val="Normal"/>
    <w:next w:val="Normal"/>
    <w:qFormat/>
    <w:rsid w:val="000534FF"/>
    <w:pPr>
      <w:spacing w:after="360"/>
      <w:contextualSpacing/>
      <w:jc w:val="center"/>
      <w:outlineLvl w:val="0"/>
    </w:pPr>
    <w:rPr>
      <w:sz w:val="26"/>
    </w:rPr>
  </w:style>
  <w:style w:type="paragraph" w:styleId="Heading2">
    <w:name w:val="heading 2"/>
    <w:basedOn w:val="Normal"/>
    <w:next w:val="Normal"/>
    <w:qFormat/>
    <w:rsid w:val="005578C9"/>
    <w:pPr>
      <w:spacing w:after="0"/>
      <w:outlineLvl w:val="1"/>
    </w:pPr>
    <w:rPr>
      <w:rFonts w:asciiTheme="majorHAnsi" w:hAnsiTheme="majorHAnsi"/>
      <w:b/>
    </w:rPr>
  </w:style>
  <w:style w:type="paragraph" w:styleId="Heading3">
    <w:name w:val="heading 3"/>
    <w:basedOn w:val="Normal"/>
    <w:next w:val="Normal"/>
    <w:semiHidden/>
    <w:unhideWhenUsed/>
    <w:rsid w:val="005578C9"/>
    <w:pPr>
      <w:keepNext/>
      <w:outlineLvl w:val="2"/>
    </w:pPr>
    <w:rPr>
      <w:rFonts w:asciiTheme="majorHAnsi" w:hAnsiTheme="majorHAns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Organization">
    <w:name w:val="Organization"/>
    <w:basedOn w:val="Normal"/>
    <w:unhideWhenUsed/>
    <w:qFormat/>
    <w:rsid w:val="00272ABC"/>
    <w:pPr>
      <w:jc w:val="center"/>
    </w:pPr>
    <w:rPr>
      <w:b/>
      <w:sz w:val="28"/>
    </w:rPr>
  </w:style>
  <w:style w:type="character" w:styleId="PlaceholderText">
    <w:name w:val="Placeholder Text"/>
    <w:basedOn w:val="DefaultParagraphFont"/>
    <w:uiPriority w:val="99"/>
    <w:semiHidden/>
    <w:rsid w:val="00272ABC"/>
    <w:rPr>
      <w:color w:val="808080"/>
    </w:rPr>
  </w:style>
  <w:style w:type="paragraph" w:styleId="BalloonText">
    <w:name w:val="Balloon Text"/>
    <w:basedOn w:val="Normal"/>
    <w:link w:val="BalloonTextChar"/>
    <w:semiHidden/>
    <w:unhideWhenUsed/>
    <w:rsid w:val="00272A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272ABC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nhideWhenUsed/>
    <w:rsid w:val="00BA319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rsid w:val="00BA319C"/>
    <w:rPr>
      <w:rFonts w:asciiTheme="minorHAnsi" w:hAnsiTheme="minorHAnsi"/>
      <w:sz w:val="24"/>
      <w:szCs w:val="24"/>
    </w:rPr>
  </w:style>
  <w:style w:type="paragraph" w:styleId="Footer">
    <w:name w:val="footer"/>
    <w:basedOn w:val="Normal"/>
    <w:link w:val="FooterChar"/>
    <w:unhideWhenUsed/>
    <w:rsid w:val="00BA319C"/>
    <w:pPr>
      <w:tabs>
        <w:tab w:val="clear" w:pos="2448"/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BA319C"/>
    <w:rPr>
      <w:rFonts w:asciiTheme="minorHAnsi" w:hAnsiTheme="minorHAnsi"/>
      <w:sz w:val="24"/>
      <w:szCs w:val="24"/>
    </w:rPr>
  </w:style>
  <w:style w:type="paragraph" w:styleId="ListParagraph">
    <w:name w:val="List Paragraph"/>
    <w:basedOn w:val="Normal"/>
    <w:uiPriority w:val="34"/>
    <w:unhideWhenUsed/>
    <w:rsid w:val="00BA31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Templates\Minutes%20for%20organization%20meeting%20(long%20form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44635E5DC756456C97EF802CF1156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BD4107-51F3-4595-B438-4D79CE81EFDA}"/>
      </w:docPartPr>
      <w:docPartBody>
        <w:p w:rsidR="0082042B" w:rsidRDefault="006E7585">
          <w:pPr>
            <w:pStyle w:val="44635E5DC756456C97EF802CF1156317"/>
          </w:pPr>
          <w:r>
            <w:t>[Organization/Committee Name]</w:t>
          </w:r>
        </w:p>
      </w:docPartBody>
    </w:docPart>
    <w:docPart>
      <w:docPartPr>
        <w:name w:val="066B97E0B11C4E72BC6672401C4CD5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135348-DF83-43FF-8218-7B8703D3FB08}"/>
      </w:docPartPr>
      <w:docPartBody>
        <w:p w:rsidR="0082042B" w:rsidRDefault="006E7585">
          <w:pPr>
            <w:pStyle w:val="066B97E0B11C4E72BC6672401C4CD5C9"/>
          </w:pPr>
          <w:r>
            <w:t>[Date]</w:t>
          </w:r>
        </w:p>
      </w:docPartBody>
    </w:docPart>
    <w:docPart>
      <w:docPartPr>
        <w:name w:val="B1A2A31C098C4677B57E8123F5737D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0E5136-8CF2-4C22-A842-8ED6499C60A3}"/>
      </w:docPartPr>
      <w:docPartBody>
        <w:p w:rsidR="0082042B" w:rsidRDefault="006E7585">
          <w:pPr>
            <w:pStyle w:val="B1A2A31C098C4677B57E8123F5737D7D"/>
          </w:pPr>
          <w:r>
            <w:t>[Organization/Committee Name]</w:t>
          </w:r>
        </w:p>
      </w:docPartBody>
    </w:docPart>
    <w:docPart>
      <w:docPartPr>
        <w:name w:val="D1D1F6215C5A4F429FD48A24E5104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DDA85A-685E-4F8A-87EF-E3F740A0089B}"/>
      </w:docPartPr>
      <w:docPartBody>
        <w:p w:rsidR="0082042B" w:rsidRDefault="006E7585">
          <w:pPr>
            <w:pStyle w:val="D1D1F6215C5A4F429FD48A24E51046E9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7585"/>
    <w:rsid w:val="00265004"/>
    <w:rsid w:val="003005E3"/>
    <w:rsid w:val="006E7585"/>
    <w:rsid w:val="007D3315"/>
    <w:rsid w:val="0082042B"/>
    <w:rsid w:val="00B84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4635E5DC756456C97EF802CF1156317">
    <w:name w:val="44635E5DC756456C97EF802CF1156317"/>
  </w:style>
  <w:style w:type="paragraph" w:customStyle="1" w:styleId="066B97E0B11C4E72BC6672401C4CD5C9">
    <w:name w:val="066B97E0B11C4E72BC6672401C4CD5C9"/>
  </w:style>
  <w:style w:type="paragraph" w:customStyle="1" w:styleId="B1A2A31C098C4677B57E8123F5737D7D">
    <w:name w:val="B1A2A31C098C4677B57E8123F5737D7D"/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customStyle="1" w:styleId="739F2ADD0E9B44EEAFAA56EA0E0D2DF9">
    <w:name w:val="739F2ADD0E9B44EEAFAA56EA0E0D2DF9"/>
  </w:style>
  <w:style w:type="paragraph" w:customStyle="1" w:styleId="D1D1F6215C5A4F429FD48A24E51046E9">
    <w:name w:val="D1D1F6215C5A4F429FD48A24E51046E9"/>
  </w:style>
  <w:style w:type="paragraph" w:customStyle="1" w:styleId="7242E8B4E2454FF1A0876FFEAD16FB15">
    <w:name w:val="7242E8B4E2454FF1A0876FFEAD16FB15"/>
  </w:style>
  <w:style w:type="paragraph" w:customStyle="1" w:styleId="D4F7C2B665CD4D36A1156DB9EC32996B">
    <w:name w:val="D4F7C2B665CD4D36A1156DB9EC32996B"/>
  </w:style>
  <w:style w:type="paragraph" w:customStyle="1" w:styleId="7CB401D7522146A88FEB63E36F37E85A">
    <w:name w:val="7CB401D7522146A88FEB63E36F37E85A"/>
  </w:style>
  <w:style w:type="paragraph" w:customStyle="1" w:styleId="63206F9756744DDF8B3F9F0F80BBBCBE">
    <w:name w:val="63206F9756744DDF8B3F9F0F80BBBCBE"/>
  </w:style>
  <w:style w:type="paragraph" w:customStyle="1" w:styleId="8DB8C86EF1234E6C8A0D2088BEF0A831">
    <w:name w:val="8DB8C86EF1234E6C8A0D2088BEF0A831"/>
  </w:style>
  <w:style w:type="paragraph" w:customStyle="1" w:styleId="5DB80735B8AC4DE5A4FA1CF9EFC3A853">
    <w:name w:val="5DB80735B8AC4DE5A4FA1CF9EFC3A853"/>
  </w:style>
  <w:style w:type="paragraph" w:customStyle="1" w:styleId="7F2C1330469641ADBF43FF93B18D04B7">
    <w:name w:val="7F2C1330469641ADBF43FF93B18D04B7"/>
  </w:style>
  <w:style w:type="paragraph" w:customStyle="1" w:styleId="E944EB92C39E4E8C99F164C588340FE3">
    <w:name w:val="E944EB92C39E4E8C99F164C588340FE3"/>
  </w:style>
  <w:style w:type="paragraph" w:customStyle="1" w:styleId="D88E8F4FCEC24EFDAC01277438DDB751">
    <w:name w:val="D88E8F4FCEC24EFDAC01277438DDB751"/>
  </w:style>
  <w:style w:type="paragraph" w:customStyle="1" w:styleId="612CF6FE37CE4B5C850FA5F7A141FEE8">
    <w:name w:val="612CF6FE37CE4B5C850FA5F7A141FEE8"/>
  </w:style>
  <w:style w:type="paragraph" w:customStyle="1" w:styleId="F8ADD41686284E27BF69DCCEF717D942">
    <w:name w:val="F8ADD41686284E27BF69DCCEF717D942"/>
  </w:style>
  <w:style w:type="paragraph" w:customStyle="1" w:styleId="516E43D682A24CB8BA43347CD0C403F0">
    <w:name w:val="516E43D682A24CB8BA43347CD0C403F0"/>
  </w:style>
  <w:style w:type="paragraph" w:customStyle="1" w:styleId="CCA67D40CD2C48ACAFE0524A12F92003">
    <w:name w:val="CCA67D40CD2C48ACAFE0524A12F92003"/>
  </w:style>
  <w:style w:type="paragraph" w:customStyle="1" w:styleId="0A07416A24044C038E2AEEAE03D12BD7">
    <w:name w:val="0A07416A24044C038E2AEEAE03D12BD7"/>
  </w:style>
  <w:style w:type="paragraph" w:customStyle="1" w:styleId="61DE8FF46C2A434A89CB336115E4A5C8">
    <w:name w:val="61DE8FF46C2A434A89CB336115E4A5C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Minut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A5E4BCA-D2D3-42D7-839E-EEB83BE3DD2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Minutes for organization meeting (long form).dotx</Template>
  <TotalTime>5</TotalTime>
  <Pages>1</Pages>
  <Words>80</Words>
  <Characters>459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Minutes for organization meeting (long form)</vt:lpstr>
    </vt:vector>
  </TitlesOfParts>
  <Company/>
  <LinksUpToDate>false</LinksUpToDate>
  <CharactersWithSpaces>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Minutes for organization meeting (long form)</dc:title>
  <dc:subject>Booking System</dc:subject>
  <dc:creator>user</dc:creator>
  <cp:keywords/>
  <dc:description>Barbara</dc:description>
  <cp:lastModifiedBy>Salah Abdo</cp:lastModifiedBy>
  <cp:revision>3</cp:revision>
  <cp:lastPrinted>2012-01-04T23:03:00Z</cp:lastPrinted>
  <dcterms:created xsi:type="dcterms:W3CDTF">2017-04-01T14:56:00Z</dcterms:created>
  <dcterms:modified xsi:type="dcterms:W3CDTF">2017-04-01T15:01:00Z</dcterms:modified>
  <cp:category>08/03/2017</cp:category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TC010184131033</vt:lpwstr>
  </property>
</Properties>
</file>