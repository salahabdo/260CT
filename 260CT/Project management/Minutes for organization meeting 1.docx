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657FA8" w:rsidP="005578C9">
          <w:pPr>
            <w:pStyle w:val="Organization"/>
          </w:pPr>
          <w:r>
            <w:t>Booking System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552FAD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410A6">
            <w:t>23/01/2017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57FA8">
            <w:t>Booking System</w:t>
          </w:r>
        </w:sdtContent>
      </w:sdt>
      <w:r>
        <w:t xml:space="preserve"> was called to order at </w:t>
      </w:r>
      <w:r w:rsidR="00BE24DB">
        <w:t>9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410A6">
            <w:t>23/01/2017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Martin</w:t>
      </w:r>
    </w:p>
    <w:p w:rsidR="00BE24DB" w:rsidRDefault="00BE24DB" w:rsidP="005578C9">
      <w:r>
        <w:t>Reece</w:t>
      </w:r>
    </w:p>
    <w:p w:rsidR="00BE24DB" w:rsidRDefault="00BE24DB" w:rsidP="005578C9">
      <w:r>
        <w:t>Sam</w:t>
      </w:r>
    </w:p>
    <w:p w:rsidR="00BE24DB" w:rsidRDefault="00BE24DB" w:rsidP="005578C9">
      <w:r>
        <w:t>Adhitama</w:t>
      </w:r>
    </w:p>
    <w:p w:rsidR="00BE24DB" w:rsidRDefault="00BE24DB" w:rsidP="005578C9">
      <w:r>
        <w:t>Zehua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 w:rsidRPr="00BE24DB">
        <w:rPr>
          <w:b/>
        </w:rPr>
        <w:t>Functionalitie</w:t>
      </w:r>
      <w:r>
        <w:rPr>
          <w:b/>
        </w:rPr>
        <w:t>s</w:t>
      </w:r>
    </w:p>
    <w:p w:rsidR="00BE24DB" w:rsidRPr="00BE24DB" w:rsidRDefault="00BE24DB" w:rsidP="00BE24DB">
      <w:pPr>
        <w:pStyle w:val="ListParagraph"/>
        <w:numPr>
          <w:ilvl w:val="2"/>
          <w:numId w:val="14"/>
        </w:numPr>
      </w:pPr>
      <w:r w:rsidRPr="00BE24DB">
        <w:t>Booking session – Salah</w:t>
      </w:r>
    </w:p>
    <w:p w:rsidR="00BE24DB" w:rsidRPr="00BE24DB" w:rsidRDefault="00BE24DB" w:rsidP="00BE24DB">
      <w:pPr>
        <w:pStyle w:val="ListParagraph"/>
        <w:numPr>
          <w:ilvl w:val="2"/>
          <w:numId w:val="14"/>
        </w:numPr>
      </w:pPr>
      <w:r w:rsidRPr="00BE24DB">
        <w:t>Time Table – Sam</w:t>
      </w:r>
    </w:p>
    <w:p w:rsidR="00BE24DB" w:rsidRPr="00BE24DB" w:rsidRDefault="00BE24DB" w:rsidP="00BE24DB">
      <w:pPr>
        <w:pStyle w:val="ListParagraph"/>
        <w:numPr>
          <w:ilvl w:val="2"/>
          <w:numId w:val="14"/>
        </w:numPr>
      </w:pPr>
      <w:r w:rsidRPr="00BE24DB">
        <w:t>Registering Customer – Adhitama</w:t>
      </w:r>
    </w:p>
    <w:p w:rsidR="00BE24DB" w:rsidRDefault="00BE24DB" w:rsidP="00BE24DB">
      <w:pPr>
        <w:pStyle w:val="ListParagraph"/>
        <w:numPr>
          <w:ilvl w:val="2"/>
          <w:numId w:val="14"/>
        </w:numPr>
      </w:pPr>
      <w:r w:rsidRPr="00BE24DB">
        <w:t>Admin  Reece, Adhitama, Martin</w:t>
      </w:r>
    </w:p>
    <w:p w:rsidR="00657FA8" w:rsidRPr="00BE24DB" w:rsidRDefault="00657FA8" w:rsidP="00BE24DB">
      <w:pPr>
        <w:pStyle w:val="ListParagraph"/>
        <w:numPr>
          <w:ilvl w:val="2"/>
          <w:numId w:val="14"/>
        </w:numPr>
      </w:pPr>
      <w:r>
        <w:t>Viewing session - Zehua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Programming language decision</w:t>
      </w:r>
    </w:p>
    <w:p w:rsidR="00BE24DB" w:rsidRPr="00BE24DB" w:rsidRDefault="00BE24DB" w:rsidP="00BE24DB">
      <w:pPr>
        <w:pStyle w:val="ListParagraph"/>
        <w:numPr>
          <w:ilvl w:val="2"/>
          <w:numId w:val="15"/>
        </w:numPr>
      </w:pPr>
      <w:r w:rsidRPr="00BE24DB">
        <w:t>Python 3</w:t>
      </w:r>
    </w:p>
    <w:p w:rsidR="00BE24DB" w:rsidRDefault="00BE24DB" w:rsidP="00BE24D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Data base decision</w:t>
      </w:r>
    </w:p>
    <w:p w:rsidR="00BE24DB" w:rsidRPr="00BE24DB" w:rsidRDefault="00BE24DB" w:rsidP="00BE24DB">
      <w:pPr>
        <w:pStyle w:val="ListParagraph"/>
        <w:numPr>
          <w:ilvl w:val="2"/>
          <w:numId w:val="15"/>
        </w:numPr>
        <w:rPr>
          <w:b/>
        </w:rPr>
      </w:pPr>
      <w:r>
        <w:rPr>
          <w:b/>
        </w:rPr>
        <w:t>S</w:t>
      </w:r>
      <w:r w:rsidRPr="00BE24DB">
        <w:t>QLite3</w:t>
      </w:r>
    </w:p>
    <w:p w:rsidR="009A34F6" w:rsidRDefault="009A34F6" w:rsidP="000534FF">
      <w:pPr>
        <w:pStyle w:val="Heading2"/>
      </w:pPr>
      <w:r>
        <w:t>Agenda for Next Meeting</w:t>
      </w:r>
    </w:p>
    <w:p w:rsidR="00BE24DB" w:rsidRPr="00BE24DB" w:rsidRDefault="00BE24DB" w:rsidP="00BE24DB"/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657FA8">
        <w:t>10:00 by</w:t>
      </w:r>
      <w:r w:rsidR="00BE24DB">
        <w:t xml:space="preserve"> </w:t>
      </w:r>
      <w:r w:rsidR="00657FA8">
        <w:t xml:space="preserve">Salah </w:t>
      </w:r>
      <w:bookmarkStart w:id="0" w:name="_GoBack"/>
      <w:bookmarkEnd w:id="0"/>
      <w:r w:rsidR="00657FA8">
        <w:t>the</w:t>
      </w:r>
      <w:r>
        <w:t xml:space="preserve"> </w:t>
      </w:r>
      <w:r w:rsidR="00657FA8">
        <w:t>next general meeting will be at 11</w:t>
      </w:r>
      <w:r w:rsidR="00BA319C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516E43D682A24CB8BA43347CD0C403F0"/>
          </w:placeholder>
          <w:date w:fullDate="2017-02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657FA8">
            <w:t>February 8, 2017</w:t>
          </w:r>
        </w:sdtContent>
      </w:sdt>
      <w:r>
        <w:t>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AD" w:rsidRDefault="00552FAD" w:rsidP="00BA319C">
      <w:pPr>
        <w:spacing w:after="0" w:line="240" w:lineRule="auto"/>
      </w:pPr>
      <w:r>
        <w:separator/>
      </w:r>
    </w:p>
  </w:endnote>
  <w:endnote w:type="continuationSeparator" w:id="0">
    <w:p w:rsidR="00552FAD" w:rsidRDefault="00552FAD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AD" w:rsidRDefault="00552FAD" w:rsidP="00BA319C">
      <w:pPr>
        <w:spacing w:after="0" w:line="240" w:lineRule="auto"/>
      </w:pPr>
      <w:r>
        <w:separator/>
      </w:r>
    </w:p>
  </w:footnote>
  <w:footnote w:type="continuationSeparator" w:id="0">
    <w:p w:rsidR="00552FAD" w:rsidRDefault="00552FAD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250F4F"/>
    <w:rsid w:val="00272ABC"/>
    <w:rsid w:val="00316C23"/>
    <w:rsid w:val="003B45CA"/>
    <w:rsid w:val="00440B7C"/>
    <w:rsid w:val="00463ECC"/>
    <w:rsid w:val="004676E1"/>
    <w:rsid w:val="00552FAD"/>
    <w:rsid w:val="005578C9"/>
    <w:rsid w:val="006158C7"/>
    <w:rsid w:val="00657FA8"/>
    <w:rsid w:val="0069738C"/>
    <w:rsid w:val="007410A6"/>
    <w:rsid w:val="009A34F6"/>
    <w:rsid w:val="00A1127D"/>
    <w:rsid w:val="00A32DE9"/>
    <w:rsid w:val="00B37EE1"/>
    <w:rsid w:val="00BA319C"/>
    <w:rsid w:val="00BE24DB"/>
    <w:rsid w:val="00D4279F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  <w:docPart>
      <w:docPartPr>
        <w:name w:val="516E43D682A24CB8BA43347CD0C40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5FE-8DC2-4711-BDEB-CF9F4523369D}"/>
      </w:docPartPr>
      <w:docPartBody>
        <w:p w:rsidR="0082042B" w:rsidRDefault="006E7585">
          <w:pPr>
            <w:pStyle w:val="516E43D682A24CB8BA43347CD0C403F0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65004"/>
    <w:rsid w:val="006E7585"/>
    <w:rsid w:val="007D3315"/>
    <w:rsid w:val="0082042B"/>
    <w:rsid w:val="00B84BB5"/>
    <w:rsid w:val="00B94250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Booking System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2017-04-01T14:29:00Z</dcterms:created>
  <dcterms:modified xsi:type="dcterms:W3CDTF">2017-04-01T14:44:00Z</dcterms:modified>
  <cp:category>23/01/2017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